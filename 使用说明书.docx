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五险一金计算器及税后工资计算器</w:t>
      </w:r>
    </w:p>
    <w:p>
      <w:pPr>
        <w:ind w:firstLine="2880" w:firstLineChars="9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使用说明书</w:t>
      </w:r>
    </w:p>
    <w:p>
      <w:pPr>
        <w:ind w:firstLine="2880" w:firstLineChars="9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使用该计算器可以查询到全国34个热门城市的五险一金比例和税后工资的计算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使用方法：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在左侧上方的城市选择内选择已有的城市，待城市确定之后，各标题和五险一金对应的比例换成选择的城市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如果没有可供选择的城市，可以在城市定位里面输入想要查询的城市，如果该系统存有该城市，那么各标题和五险一金对应的比例换成选择的城市；如果没有，那么弹出“未录入该城市”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上述1/2择一之后，在右上方输入自己的税前工资，确认无误之后，点击计算，可查阅出对应的税后工资及其五险一金明细。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DCBF7"/>
    <w:multiLevelType w:val="singleLevel"/>
    <w:tmpl w:val="723DCB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520BC"/>
    <w:rsid w:val="4A4520B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2018-04-16T12:56:00Z</dcterms:created>
  <dc:creator>dell</dc:creator>
  <cp:lastModifiedBy>dell</cp:lastModifiedBy>
  <dcterms:modified xsi:type="dcterms:W3CDTF">2018-04-16T13:07:01Z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